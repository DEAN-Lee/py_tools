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07E0C" w14:textId="09D0DB3C" w:rsidR="009172ED" w:rsidRDefault="0082733A" w:rsidP="000A2110">
      <w:pPr>
        <w:ind w:leftChars="-94" w:left="-197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报告单</w:t>
      </w:r>
    </w:p>
    <w:tbl>
      <w:tblPr>
        <w:tblStyle w:val="a9"/>
        <w:tblW w:w="9170" w:type="dxa"/>
        <w:tblInd w:w="-254" w:type="dxa"/>
        <w:tblLayout w:type="fixed"/>
        <w:tblLook w:val="04A0" w:firstRow="1" w:lastRow="0" w:firstColumn="1" w:lastColumn="0" w:noHBand="0" w:noVBand="1"/>
      </w:tblPr>
      <w:tblGrid>
        <w:gridCol w:w="645"/>
        <w:gridCol w:w="540"/>
        <w:gridCol w:w="720"/>
        <w:gridCol w:w="1620"/>
        <w:gridCol w:w="1350"/>
        <w:gridCol w:w="1565"/>
        <w:gridCol w:w="1150"/>
        <w:gridCol w:w="1580"/>
      </w:tblGrid>
      <w:tr w:rsidR="009172ED" w14:paraId="4B3593A1" w14:textId="77777777">
        <w:trPr>
          <w:trHeight w:val="314"/>
        </w:trPr>
        <w:tc>
          <w:tcPr>
            <w:tcW w:w="11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905233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送检单位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AE3F13" w14:textId="11DA5D4E" w:rsidR="009172ED" w:rsidRDefault="004E2251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companyName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B69FDC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样本</w:t>
            </w:r>
            <w:r>
              <w:rPr>
                <w:rFonts w:hint="eastAsia"/>
                <w:szCs w:val="21"/>
              </w:rPr>
              <w:t xml:space="preserve"> </w:t>
            </w:r>
            <w:r w:rsidR="000D52E2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类型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1F7A3C" w14:textId="64B86F45" w:rsidR="009172ED" w:rsidRDefault="004E225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productName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A13C4B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形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码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92E3B0" w14:textId="03412530" w:rsidR="009172ED" w:rsidRDefault="004E2251">
            <w:pPr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productNumber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4A9353A4" w14:textId="77777777"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D6645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生产日期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95CA7" w14:textId="72FC8FCC" w:rsidR="009172ED" w:rsidRDefault="004E225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productTime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564489C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批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33426FA0" w14:textId="2F0C5E25" w:rsidR="009172ED" w:rsidRDefault="004E225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PH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16C116A2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生产厂家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088DFF99" w14:textId="254C69D2" w:rsidR="009172ED" w:rsidRDefault="004E2251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0364F3">
              <w:rPr>
                <w:rFonts w:ascii="宋体" w:eastAsia="宋体" w:hAnsi="宋体" w:cs="宋体"/>
                <w:color w:val="000000"/>
                <w:sz w:val="20"/>
                <w:szCs w:val="20"/>
              </w:rPr>
              <w:t>SCCJ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5541E3B7" w14:textId="77777777">
        <w:trPr>
          <w:trHeight w:val="327"/>
        </w:trPr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CAA39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自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B18E9" w14:textId="5986CF54" w:rsidR="009172ED" w:rsidRDefault="00171A50">
            <w:pPr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LC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977211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工厂注册号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16FFE4B3" w14:textId="5B14BBF7" w:rsidR="009172ED" w:rsidRDefault="00171A50">
            <w:pPr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GCZCH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71F5576E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箱号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柜号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</w:tcPr>
          <w:p w14:paraId="6C27FDD6" w14:textId="3D033D9F" w:rsidR="009172ED" w:rsidRDefault="00171A50">
            <w:pPr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GH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05E3CB41" w14:textId="77777777">
        <w:trPr>
          <w:trHeight w:val="363"/>
        </w:trPr>
        <w:tc>
          <w:tcPr>
            <w:tcW w:w="11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9CFC0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采样位置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3E4A5" w14:textId="2FE66474" w:rsidR="009172ED" w:rsidRDefault="0069295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{</w:t>
            </w:r>
            <w:r w:rsidRPr="00692958">
              <w:rPr>
                <w:szCs w:val="21"/>
              </w:rPr>
              <w:t>CYWZ</w:t>
            </w:r>
            <w:r>
              <w:rPr>
                <w:szCs w:val="21"/>
              </w:rPr>
              <w:t>}}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77D5D" w14:textId="77777777" w:rsidR="009172ED" w:rsidRDefault="0082733A" w:rsidP="000D52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检疫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证号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11015" w14:textId="0EBA6716" w:rsidR="009172ED" w:rsidRDefault="00171A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194971" w:rsidRPr="00194971">
              <w:rPr>
                <w:rFonts w:ascii="宋体" w:eastAsia="宋体" w:hAnsi="宋体" w:cs="宋体"/>
                <w:color w:val="000000"/>
                <w:sz w:val="20"/>
                <w:szCs w:val="20"/>
              </w:rPr>
              <w:t>YJZH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2D16B" w14:textId="77777777" w:rsidR="009172ED" w:rsidRDefault="0082733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采集时间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BCE8" w14:textId="17C570F4" w:rsidR="009172ED" w:rsidRDefault="00171A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reqTime</w:t>
            </w: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</w:p>
        </w:tc>
      </w:tr>
      <w:tr w:rsidR="009172ED" w14:paraId="00F98EAF" w14:textId="77777777">
        <w:trPr>
          <w:trHeight w:val="339"/>
        </w:trPr>
        <w:tc>
          <w:tcPr>
            <w:tcW w:w="645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0EF92E38" w14:textId="77777777" w:rsidR="009172ED" w:rsidRDefault="009172ED">
            <w:pPr>
              <w:rPr>
                <w:szCs w:val="21"/>
              </w:rPr>
            </w:pPr>
          </w:p>
          <w:p w14:paraId="086ED744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1F44F2AB" w14:textId="77777777" w:rsidR="009172ED" w:rsidRDefault="009172ED">
            <w:pPr>
              <w:rPr>
                <w:szCs w:val="21"/>
              </w:rPr>
            </w:pPr>
          </w:p>
          <w:p w14:paraId="331E4EFB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简称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2CC8CA40" w14:textId="77777777" w:rsidR="009172ED" w:rsidRDefault="009172ED">
            <w:pPr>
              <w:jc w:val="center"/>
              <w:rPr>
                <w:szCs w:val="21"/>
              </w:rPr>
            </w:pPr>
          </w:p>
          <w:p w14:paraId="2E03D5A3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检验项目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6427A6A1" w14:textId="77777777" w:rsidR="009172ED" w:rsidRDefault="009172ED">
            <w:pPr>
              <w:jc w:val="center"/>
              <w:rPr>
                <w:szCs w:val="21"/>
              </w:rPr>
            </w:pPr>
          </w:p>
          <w:p w14:paraId="60305537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3941F9F2" w14:textId="77777777" w:rsidR="009172ED" w:rsidRDefault="009172ED">
            <w:pPr>
              <w:jc w:val="center"/>
              <w:rPr>
                <w:szCs w:val="21"/>
              </w:rPr>
            </w:pPr>
          </w:p>
          <w:p w14:paraId="331E8006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参考区间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</w:tcPr>
          <w:p w14:paraId="3422281E" w14:textId="77777777" w:rsidR="009172ED" w:rsidRDefault="009172ED">
            <w:pPr>
              <w:rPr>
                <w:szCs w:val="21"/>
              </w:rPr>
            </w:pPr>
          </w:p>
          <w:p w14:paraId="1D69DABF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检验方法</w:t>
            </w:r>
          </w:p>
        </w:tc>
      </w:tr>
      <w:tr w:rsidR="009172ED" w14:paraId="66FDED4C" w14:textId="77777777">
        <w:tc>
          <w:tcPr>
            <w:tcW w:w="64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0E37305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0C03713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SARS-CoV-2</w:t>
            </w:r>
          </w:p>
        </w:tc>
        <w:tc>
          <w:tcPr>
            <w:tcW w:w="2970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90D91FA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新型冠状病毒核酸检测</w:t>
            </w:r>
          </w:p>
        </w:tc>
        <w:tc>
          <w:tcPr>
            <w:tcW w:w="156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8A60C9B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阴性</w:t>
            </w:r>
          </w:p>
        </w:tc>
        <w:tc>
          <w:tcPr>
            <w:tcW w:w="115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53E844E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阴性</w:t>
            </w:r>
          </w:p>
        </w:tc>
        <w:tc>
          <w:tcPr>
            <w:tcW w:w="158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6670B1" w14:textId="77777777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荧光</w:t>
            </w:r>
            <w:r>
              <w:rPr>
                <w:rFonts w:hint="eastAsia"/>
                <w:szCs w:val="21"/>
              </w:rPr>
              <w:t>PCR</w:t>
            </w:r>
            <w:r>
              <w:rPr>
                <w:rFonts w:hint="eastAsia"/>
                <w:szCs w:val="21"/>
              </w:rPr>
              <w:t>法</w:t>
            </w:r>
          </w:p>
        </w:tc>
      </w:tr>
      <w:tr w:rsidR="009172ED" w14:paraId="614569BF" w14:textId="77777777">
        <w:tc>
          <w:tcPr>
            <w:tcW w:w="9170" w:type="dxa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68562E3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362F75FB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55CDFE04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5A96C581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6523CED6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29C2D3F1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3249831E" w14:textId="011009D6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4937E313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  <w:p w14:paraId="000F2D31" w14:textId="77777777" w:rsidR="009172ED" w:rsidRDefault="009172ED">
            <w:pPr>
              <w:tabs>
                <w:tab w:val="left" w:pos="1483"/>
              </w:tabs>
              <w:rPr>
                <w:szCs w:val="21"/>
              </w:rPr>
            </w:pPr>
          </w:p>
        </w:tc>
      </w:tr>
      <w:tr w:rsidR="009172ED" w14:paraId="1665F347" w14:textId="77777777">
        <w:tc>
          <w:tcPr>
            <w:tcW w:w="9170" w:type="dxa"/>
            <w:gridSpan w:val="8"/>
            <w:tcBorders>
              <w:top w:val="single" w:sz="12" w:space="0" w:color="000000"/>
              <w:left w:val="nil"/>
              <w:right w:val="nil"/>
            </w:tcBorders>
          </w:tcPr>
          <w:p w14:paraId="3EF6A007" w14:textId="025A1D74" w:rsidR="009172ED" w:rsidRDefault="008273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接收日期：</w:t>
            </w:r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checkTime</w:t>
            </w:r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报告日期：</w:t>
            </w:r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{{</w:t>
            </w:r>
            <w:r w:rsidR="00692958" w:rsidRPr="00692958">
              <w:rPr>
                <w:rFonts w:ascii="宋体" w:eastAsia="宋体" w:hAnsi="宋体" w:cs="宋体"/>
                <w:color w:val="000000"/>
                <w:sz w:val="20"/>
                <w:szCs w:val="20"/>
              </w:rPr>
              <w:t>reportTime</w:t>
            </w:r>
            <w:r w:rsidR="00A563D3">
              <w:rPr>
                <w:rFonts w:ascii="宋体" w:eastAsia="宋体" w:hAnsi="宋体" w:cs="宋体"/>
                <w:color w:val="000000"/>
                <w:sz w:val="20"/>
                <w:szCs w:val="20"/>
              </w:rPr>
              <w:t>}}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检验者：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审核者：</w:t>
            </w:r>
          </w:p>
        </w:tc>
      </w:tr>
    </w:tbl>
    <w:p w14:paraId="6032B040" w14:textId="77777777" w:rsidR="009172ED" w:rsidRDefault="0082733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Chars="-95" w:left="-199" w:rightChars="-244" w:right="-512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本次检测结果仅对本次样本负责，如有疑问请在</w:t>
      </w:r>
      <w:r>
        <w:rPr>
          <w:rFonts w:hint="eastAsia"/>
          <w:sz w:val="18"/>
          <w:szCs w:val="18"/>
        </w:rPr>
        <w:t>24</w:t>
      </w:r>
      <w:r>
        <w:rPr>
          <w:rFonts w:hint="eastAsia"/>
          <w:sz w:val="18"/>
          <w:szCs w:val="18"/>
        </w:rPr>
        <w:t>小时内提出！</w:t>
      </w:r>
    </w:p>
    <w:p w14:paraId="0CEA07D0" w14:textId="77777777" w:rsidR="009172ED" w:rsidRDefault="009172ED">
      <w:pPr>
        <w:jc w:val="left"/>
        <w:rPr>
          <w:sz w:val="18"/>
          <w:szCs w:val="18"/>
        </w:rPr>
      </w:pPr>
    </w:p>
    <w:sectPr w:rsidR="009172ED">
      <w:pgSz w:w="11906" w:h="16838"/>
      <w:pgMar w:top="1440" w:right="1800" w:bottom="144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AC4DE" w14:textId="77777777" w:rsidR="00CB247C" w:rsidRDefault="00CB247C" w:rsidP="000D52E2">
      <w:r>
        <w:separator/>
      </w:r>
    </w:p>
  </w:endnote>
  <w:endnote w:type="continuationSeparator" w:id="0">
    <w:p w14:paraId="1D643A01" w14:textId="77777777" w:rsidR="00CB247C" w:rsidRDefault="00CB247C" w:rsidP="000D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62C40" w14:textId="77777777" w:rsidR="00CB247C" w:rsidRDefault="00CB247C" w:rsidP="000D52E2">
      <w:r>
        <w:separator/>
      </w:r>
    </w:p>
  </w:footnote>
  <w:footnote w:type="continuationSeparator" w:id="0">
    <w:p w14:paraId="3F4212F1" w14:textId="77777777" w:rsidR="00CB247C" w:rsidRDefault="00CB247C" w:rsidP="000D5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0C"/>
    <w:rsid w:val="00027F87"/>
    <w:rsid w:val="000364F3"/>
    <w:rsid w:val="000768CD"/>
    <w:rsid w:val="000A2110"/>
    <w:rsid w:val="000D52E2"/>
    <w:rsid w:val="00122448"/>
    <w:rsid w:val="00123D4D"/>
    <w:rsid w:val="00147542"/>
    <w:rsid w:val="00171A50"/>
    <w:rsid w:val="00194971"/>
    <w:rsid w:val="001B4775"/>
    <w:rsid w:val="001C7B15"/>
    <w:rsid w:val="001D4246"/>
    <w:rsid w:val="00222F0B"/>
    <w:rsid w:val="00241954"/>
    <w:rsid w:val="003002B0"/>
    <w:rsid w:val="00425B4C"/>
    <w:rsid w:val="004B4CFC"/>
    <w:rsid w:val="004D21C0"/>
    <w:rsid w:val="004E2251"/>
    <w:rsid w:val="004E4A9C"/>
    <w:rsid w:val="00586052"/>
    <w:rsid w:val="005F0A4B"/>
    <w:rsid w:val="00680DDE"/>
    <w:rsid w:val="00692958"/>
    <w:rsid w:val="0073310C"/>
    <w:rsid w:val="0077370D"/>
    <w:rsid w:val="007F3859"/>
    <w:rsid w:val="0082733A"/>
    <w:rsid w:val="00870CF0"/>
    <w:rsid w:val="008A06A1"/>
    <w:rsid w:val="009172ED"/>
    <w:rsid w:val="0092775B"/>
    <w:rsid w:val="00957460"/>
    <w:rsid w:val="009A6BAC"/>
    <w:rsid w:val="00A02CD4"/>
    <w:rsid w:val="00A07812"/>
    <w:rsid w:val="00A563D3"/>
    <w:rsid w:val="00B81472"/>
    <w:rsid w:val="00B92CF8"/>
    <w:rsid w:val="00BE53BC"/>
    <w:rsid w:val="00C06BBD"/>
    <w:rsid w:val="00C3627F"/>
    <w:rsid w:val="00C510D6"/>
    <w:rsid w:val="00C86171"/>
    <w:rsid w:val="00CB247C"/>
    <w:rsid w:val="00D44478"/>
    <w:rsid w:val="00DB2D4C"/>
    <w:rsid w:val="00E71455"/>
    <w:rsid w:val="00E81991"/>
    <w:rsid w:val="00EC1900"/>
    <w:rsid w:val="01135DDF"/>
    <w:rsid w:val="01E5154F"/>
    <w:rsid w:val="02464404"/>
    <w:rsid w:val="02614A8D"/>
    <w:rsid w:val="0273763A"/>
    <w:rsid w:val="02AB550B"/>
    <w:rsid w:val="02D074E3"/>
    <w:rsid w:val="03ED17BC"/>
    <w:rsid w:val="0497746D"/>
    <w:rsid w:val="0520037F"/>
    <w:rsid w:val="053716DF"/>
    <w:rsid w:val="053B50AB"/>
    <w:rsid w:val="05D2694B"/>
    <w:rsid w:val="06396DD1"/>
    <w:rsid w:val="066A5F66"/>
    <w:rsid w:val="078C2826"/>
    <w:rsid w:val="07C03890"/>
    <w:rsid w:val="07E83B5A"/>
    <w:rsid w:val="085F4375"/>
    <w:rsid w:val="096E4338"/>
    <w:rsid w:val="09781DF3"/>
    <w:rsid w:val="09860B6B"/>
    <w:rsid w:val="0A28433E"/>
    <w:rsid w:val="0AA812A0"/>
    <w:rsid w:val="0AB74AF9"/>
    <w:rsid w:val="0BB72ADB"/>
    <w:rsid w:val="0C6847B0"/>
    <w:rsid w:val="0CA306EC"/>
    <w:rsid w:val="0D9A42D1"/>
    <w:rsid w:val="0DBF3A55"/>
    <w:rsid w:val="0E27636A"/>
    <w:rsid w:val="0F145F0C"/>
    <w:rsid w:val="100716D9"/>
    <w:rsid w:val="10776513"/>
    <w:rsid w:val="10D60C6C"/>
    <w:rsid w:val="133F54C0"/>
    <w:rsid w:val="13BB4993"/>
    <w:rsid w:val="142E015E"/>
    <w:rsid w:val="14C26A2C"/>
    <w:rsid w:val="15CB6170"/>
    <w:rsid w:val="15EE4974"/>
    <w:rsid w:val="16A4638F"/>
    <w:rsid w:val="1743530D"/>
    <w:rsid w:val="17897C77"/>
    <w:rsid w:val="178B0643"/>
    <w:rsid w:val="18604050"/>
    <w:rsid w:val="188F6CAE"/>
    <w:rsid w:val="18AF684A"/>
    <w:rsid w:val="18DC2DAB"/>
    <w:rsid w:val="190E086D"/>
    <w:rsid w:val="19B503C8"/>
    <w:rsid w:val="1A212900"/>
    <w:rsid w:val="1B4C6117"/>
    <w:rsid w:val="1BA6685E"/>
    <w:rsid w:val="1BD04797"/>
    <w:rsid w:val="1BD04D4F"/>
    <w:rsid w:val="1BDB38D5"/>
    <w:rsid w:val="1C274D68"/>
    <w:rsid w:val="1C910327"/>
    <w:rsid w:val="1D262A77"/>
    <w:rsid w:val="1E2A6722"/>
    <w:rsid w:val="1ED515C8"/>
    <w:rsid w:val="1FC01568"/>
    <w:rsid w:val="20634651"/>
    <w:rsid w:val="20711726"/>
    <w:rsid w:val="21182316"/>
    <w:rsid w:val="217A7942"/>
    <w:rsid w:val="21F23923"/>
    <w:rsid w:val="21FA2381"/>
    <w:rsid w:val="22024546"/>
    <w:rsid w:val="224A23D0"/>
    <w:rsid w:val="22C5120B"/>
    <w:rsid w:val="23183104"/>
    <w:rsid w:val="23845831"/>
    <w:rsid w:val="23892394"/>
    <w:rsid w:val="23F22C0B"/>
    <w:rsid w:val="244D35E7"/>
    <w:rsid w:val="244F15BD"/>
    <w:rsid w:val="25020892"/>
    <w:rsid w:val="25455E4E"/>
    <w:rsid w:val="25487648"/>
    <w:rsid w:val="25B10CC0"/>
    <w:rsid w:val="25BA095D"/>
    <w:rsid w:val="25E30051"/>
    <w:rsid w:val="25F303D6"/>
    <w:rsid w:val="261D06C2"/>
    <w:rsid w:val="263064CA"/>
    <w:rsid w:val="2650711E"/>
    <w:rsid w:val="27360958"/>
    <w:rsid w:val="27702CFF"/>
    <w:rsid w:val="277701C5"/>
    <w:rsid w:val="278209F4"/>
    <w:rsid w:val="27B50858"/>
    <w:rsid w:val="27CF25B5"/>
    <w:rsid w:val="29475425"/>
    <w:rsid w:val="29937E3D"/>
    <w:rsid w:val="2A107578"/>
    <w:rsid w:val="2BE40F90"/>
    <w:rsid w:val="2BE5363B"/>
    <w:rsid w:val="2C9E5D36"/>
    <w:rsid w:val="2CB66873"/>
    <w:rsid w:val="2D6A00B9"/>
    <w:rsid w:val="2E83712E"/>
    <w:rsid w:val="2EA756E1"/>
    <w:rsid w:val="2ECD41FC"/>
    <w:rsid w:val="2ED91DAE"/>
    <w:rsid w:val="2EDA72B2"/>
    <w:rsid w:val="2FA77F94"/>
    <w:rsid w:val="30795C0F"/>
    <w:rsid w:val="30A30F0C"/>
    <w:rsid w:val="31255408"/>
    <w:rsid w:val="316D0527"/>
    <w:rsid w:val="31822442"/>
    <w:rsid w:val="323E3C84"/>
    <w:rsid w:val="32B17B5C"/>
    <w:rsid w:val="32E26832"/>
    <w:rsid w:val="33437127"/>
    <w:rsid w:val="335E64F6"/>
    <w:rsid w:val="33BD76BF"/>
    <w:rsid w:val="348718CC"/>
    <w:rsid w:val="34BA2D2A"/>
    <w:rsid w:val="352E0DE7"/>
    <w:rsid w:val="359D457E"/>
    <w:rsid w:val="35B00FFC"/>
    <w:rsid w:val="35B539D8"/>
    <w:rsid w:val="35EE4C12"/>
    <w:rsid w:val="36885982"/>
    <w:rsid w:val="36D62C47"/>
    <w:rsid w:val="370D35FB"/>
    <w:rsid w:val="373A75AD"/>
    <w:rsid w:val="37AF06B0"/>
    <w:rsid w:val="37E84737"/>
    <w:rsid w:val="38583587"/>
    <w:rsid w:val="388D4CEB"/>
    <w:rsid w:val="3892258B"/>
    <w:rsid w:val="38C653DE"/>
    <w:rsid w:val="38E60926"/>
    <w:rsid w:val="38FB65D0"/>
    <w:rsid w:val="3910463E"/>
    <w:rsid w:val="3995696D"/>
    <w:rsid w:val="39B33AD2"/>
    <w:rsid w:val="3A682430"/>
    <w:rsid w:val="3B1616B9"/>
    <w:rsid w:val="3B7E6F0E"/>
    <w:rsid w:val="3B881AB2"/>
    <w:rsid w:val="3BAC4BE1"/>
    <w:rsid w:val="3BDA3226"/>
    <w:rsid w:val="3C0F664C"/>
    <w:rsid w:val="3CCA09C9"/>
    <w:rsid w:val="3D221177"/>
    <w:rsid w:val="3D754146"/>
    <w:rsid w:val="3D8268C5"/>
    <w:rsid w:val="3E0D59CB"/>
    <w:rsid w:val="3E3D0BE0"/>
    <w:rsid w:val="3F4420A9"/>
    <w:rsid w:val="3FC30A1E"/>
    <w:rsid w:val="3FF36AE1"/>
    <w:rsid w:val="40386AAA"/>
    <w:rsid w:val="407E175C"/>
    <w:rsid w:val="40EA2D98"/>
    <w:rsid w:val="412600C4"/>
    <w:rsid w:val="41326B41"/>
    <w:rsid w:val="41BB459C"/>
    <w:rsid w:val="42EC302B"/>
    <w:rsid w:val="43185545"/>
    <w:rsid w:val="43380611"/>
    <w:rsid w:val="438840F2"/>
    <w:rsid w:val="43D2446C"/>
    <w:rsid w:val="44846FE8"/>
    <w:rsid w:val="467606A8"/>
    <w:rsid w:val="468C0D49"/>
    <w:rsid w:val="486E2F4A"/>
    <w:rsid w:val="48846EB1"/>
    <w:rsid w:val="48B768E4"/>
    <w:rsid w:val="4ADB60F8"/>
    <w:rsid w:val="4B9E454A"/>
    <w:rsid w:val="4BD256B7"/>
    <w:rsid w:val="4C2715A0"/>
    <w:rsid w:val="4C98486A"/>
    <w:rsid w:val="4CE20960"/>
    <w:rsid w:val="4D923FF7"/>
    <w:rsid w:val="4DFD5BCA"/>
    <w:rsid w:val="4E3A601D"/>
    <w:rsid w:val="4EAB1ED7"/>
    <w:rsid w:val="4EBC18D3"/>
    <w:rsid w:val="4EBC6394"/>
    <w:rsid w:val="4EBF74A9"/>
    <w:rsid w:val="4F9721FD"/>
    <w:rsid w:val="4FDA2626"/>
    <w:rsid w:val="502E51D9"/>
    <w:rsid w:val="50E903DA"/>
    <w:rsid w:val="514D605A"/>
    <w:rsid w:val="51AB6DB2"/>
    <w:rsid w:val="51D868B2"/>
    <w:rsid w:val="51F22C37"/>
    <w:rsid w:val="523955B5"/>
    <w:rsid w:val="525F1A08"/>
    <w:rsid w:val="52C80413"/>
    <w:rsid w:val="53180B3C"/>
    <w:rsid w:val="5325504F"/>
    <w:rsid w:val="532E7FB2"/>
    <w:rsid w:val="53E50BB2"/>
    <w:rsid w:val="545852F0"/>
    <w:rsid w:val="549E1A22"/>
    <w:rsid w:val="550758FD"/>
    <w:rsid w:val="5512329D"/>
    <w:rsid w:val="55D80C5B"/>
    <w:rsid w:val="56D553B0"/>
    <w:rsid w:val="574A3166"/>
    <w:rsid w:val="578F464C"/>
    <w:rsid w:val="58151E27"/>
    <w:rsid w:val="583D3EF7"/>
    <w:rsid w:val="58CC10E3"/>
    <w:rsid w:val="58DB5C0C"/>
    <w:rsid w:val="58F07DE9"/>
    <w:rsid w:val="58F72E6F"/>
    <w:rsid w:val="59691103"/>
    <w:rsid w:val="598B1BB2"/>
    <w:rsid w:val="59FD40F6"/>
    <w:rsid w:val="5A140B3E"/>
    <w:rsid w:val="5A6B781B"/>
    <w:rsid w:val="5AB46980"/>
    <w:rsid w:val="5ADB465E"/>
    <w:rsid w:val="5B53697D"/>
    <w:rsid w:val="5D0E7BD1"/>
    <w:rsid w:val="5D423F71"/>
    <w:rsid w:val="5D6B40BA"/>
    <w:rsid w:val="5E3C6445"/>
    <w:rsid w:val="5E841F10"/>
    <w:rsid w:val="5F7573BE"/>
    <w:rsid w:val="602B37A6"/>
    <w:rsid w:val="60890054"/>
    <w:rsid w:val="60FA250C"/>
    <w:rsid w:val="612472CF"/>
    <w:rsid w:val="61D4600B"/>
    <w:rsid w:val="62675FFA"/>
    <w:rsid w:val="628B2577"/>
    <w:rsid w:val="62BB3746"/>
    <w:rsid w:val="63756E55"/>
    <w:rsid w:val="63BC0021"/>
    <w:rsid w:val="63C713C7"/>
    <w:rsid w:val="63D362D8"/>
    <w:rsid w:val="64253AE5"/>
    <w:rsid w:val="6459403A"/>
    <w:rsid w:val="6506289D"/>
    <w:rsid w:val="658751C9"/>
    <w:rsid w:val="659A48C3"/>
    <w:rsid w:val="65B06114"/>
    <w:rsid w:val="65C67A2C"/>
    <w:rsid w:val="665D276E"/>
    <w:rsid w:val="66AE100C"/>
    <w:rsid w:val="66C77DCF"/>
    <w:rsid w:val="686A400A"/>
    <w:rsid w:val="68B56123"/>
    <w:rsid w:val="698A56ED"/>
    <w:rsid w:val="69E254FF"/>
    <w:rsid w:val="6AB43F10"/>
    <w:rsid w:val="6B3762D1"/>
    <w:rsid w:val="6B432CF9"/>
    <w:rsid w:val="6B732CFD"/>
    <w:rsid w:val="6B832A94"/>
    <w:rsid w:val="6BCD189D"/>
    <w:rsid w:val="6BEC09E6"/>
    <w:rsid w:val="6C993456"/>
    <w:rsid w:val="6CA63E63"/>
    <w:rsid w:val="6D485808"/>
    <w:rsid w:val="6D6B3AF1"/>
    <w:rsid w:val="6D702A90"/>
    <w:rsid w:val="6E050F18"/>
    <w:rsid w:val="6E3071B1"/>
    <w:rsid w:val="6E6E7766"/>
    <w:rsid w:val="6E790CE8"/>
    <w:rsid w:val="6F0F45D6"/>
    <w:rsid w:val="6F682CCF"/>
    <w:rsid w:val="6F9453EA"/>
    <w:rsid w:val="700F6ED7"/>
    <w:rsid w:val="70130EB6"/>
    <w:rsid w:val="703B47A4"/>
    <w:rsid w:val="70531FF5"/>
    <w:rsid w:val="70706B5C"/>
    <w:rsid w:val="70A32092"/>
    <w:rsid w:val="712E559F"/>
    <w:rsid w:val="71D96A58"/>
    <w:rsid w:val="721C0634"/>
    <w:rsid w:val="7238417B"/>
    <w:rsid w:val="72412400"/>
    <w:rsid w:val="724373E0"/>
    <w:rsid w:val="73464290"/>
    <w:rsid w:val="74530DB3"/>
    <w:rsid w:val="75062943"/>
    <w:rsid w:val="75880B73"/>
    <w:rsid w:val="75A05DF7"/>
    <w:rsid w:val="75DF2665"/>
    <w:rsid w:val="760C1BEF"/>
    <w:rsid w:val="7728008A"/>
    <w:rsid w:val="78B50BC8"/>
    <w:rsid w:val="78F55BC7"/>
    <w:rsid w:val="78F9071F"/>
    <w:rsid w:val="7A193316"/>
    <w:rsid w:val="7A2C3E51"/>
    <w:rsid w:val="7A8C0B3C"/>
    <w:rsid w:val="7AA432BC"/>
    <w:rsid w:val="7AAE0DF6"/>
    <w:rsid w:val="7AD32001"/>
    <w:rsid w:val="7B911C12"/>
    <w:rsid w:val="7C08133E"/>
    <w:rsid w:val="7C3A6CF2"/>
    <w:rsid w:val="7CA0788A"/>
    <w:rsid w:val="7CB84D12"/>
    <w:rsid w:val="7CB86FAC"/>
    <w:rsid w:val="7D1422DE"/>
    <w:rsid w:val="7D451E21"/>
    <w:rsid w:val="7D4D6ABD"/>
    <w:rsid w:val="7E622813"/>
    <w:rsid w:val="7EC96C50"/>
    <w:rsid w:val="7F3B6419"/>
    <w:rsid w:val="7F443FA6"/>
    <w:rsid w:val="7F887F87"/>
    <w:rsid w:val="7F9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50D8B2"/>
  <w15:docId w15:val="{F3851284-8F5C-4E81-B7F3-1800D2C8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qFormat/>
    <w:rPr>
      <w:rFonts w:ascii="Times New Roman" w:hAnsi="Times New Roman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1\py_tools\office\templeteTrad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templeteTrade.dotx</Template>
  <TotalTime>41</TotalTime>
  <Pages>1</Pages>
  <Words>58</Words>
  <Characters>333</Characters>
  <Application>Microsoft Office Word</Application>
  <DocSecurity>0</DocSecurity>
  <Lines>2</Lines>
  <Paragraphs>1</Paragraphs>
  <ScaleCrop>false</ScaleCrop>
  <Company>china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limeng</dc:creator>
  <cp:lastModifiedBy>李梦</cp:lastModifiedBy>
  <cp:revision>15</cp:revision>
  <cp:lastPrinted>2020-08-10T13:03:00Z</cp:lastPrinted>
  <dcterms:created xsi:type="dcterms:W3CDTF">2021-01-11T13:58:00Z</dcterms:created>
  <dcterms:modified xsi:type="dcterms:W3CDTF">2021-01-13T02:24:00Z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