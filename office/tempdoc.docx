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7E0C" w14:textId="77777777" w:rsidR="009172ED" w:rsidRDefault="0082733A">
      <w:pPr>
        <w:ind w:leftChars="-94" w:left="-197"/>
        <w:rPr>
          <w:b/>
          <w:bCs/>
          <w:sz w:val="32"/>
          <w:szCs w:val="32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114300" distR="114300" wp14:anchorId="093A6B9E" wp14:editId="213F3097">
            <wp:extent cx="652145" cy="347345"/>
            <wp:effectExtent l="0" t="0" r="14605" b="1460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        </w:t>
      </w:r>
      <w:r>
        <w:rPr>
          <w:rFonts w:hint="eastAsia"/>
          <w:b/>
          <w:bCs/>
          <w:sz w:val="32"/>
          <w:szCs w:val="32"/>
        </w:rPr>
        <w:t>上海泰思特医学检验所检验报告单</w:t>
      </w:r>
    </w:p>
    <w:tbl>
      <w:tblPr>
        <w:tblStyle w:val="a9"/>
        <w:tblW w:w="9170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645"/>
        <w:gridCol w:w="540"/>
        <w:gridCol w:w="720"/>
        <w:gridCol w:w="1620"/>
        <w:gridCol w:w="1350"/>
        <w:gridCol w:w="1565"/>
        <w:gridCol w:w="1150"/>
        <w:gridCol w:w="1580"/>
      </w:tblGrid>
      <w:tr w:rsidR="009172ED" w14:paraId="4B3593A1" w14:textId="77777777">
        <w:trPr>
          <w:trHeight w:val="314"/>
        </w:trPr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90523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送检单位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E3F13" w14:textId="11DA5D4E" w:rsidR="009172ED" w:rsidRDefault="004E2251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companyName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69FD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 xml:space="preserve"> </w:t>
            </w:r>
            <w:r w:rsidR="000D52E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F7A3C" w14:textId="64B86F4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3C4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92E3B0" w14:textId="03412530" w:rsidR="009172ED" w:rsidRDefault="004E2251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productNumber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4A9353A4" w14:textId="77777777"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D664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生产日期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5CA7" w14:textId="72FC8FCC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productTime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4489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33426FA0" w14:textId="2F0C5E2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6C116A2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88DFF99" w14:textId="254C69D2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0364F3">
              <w:rPr>
                <w:rFonts w:ascii="宋体" w:eastAsia="宋体" w:hAnsi="宋体" w:cs="宋体"/>
                <w:color w:val="000000"/>
                <w:sz w:val="20"/>
                <w:szCs w:val="20"/>
              </w:rPr>
              <w:t>SCCJ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5541E3B7" w14:textId="77777777">
        <w:trPr>
          <w:trHeight w:val="327"/>
        </w:trPr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CAA39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自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18E9" w14:textId="5986CF54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LC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97721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工厂注册号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16FFE4B3" w14:textId="5B14BBF7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GCZCH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1F5576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箱号</w:t>
            </w:r>
            <w:r>
              <w:rPr>
                <w:rFonts w:hint="eastAsia"/>
                <w:szCs w:val="21"/>
              </w:rPr>
              <w:t>/</w:t>
            </w:r>
            <w:proofErr w:type="gramStart"/>
            <w:r>
              <w:rPr>
                <w:rFonts w:hint="eastAsia"/>
                <w:szCs w:val="21"/>
              </w:rPr>
              <w:t>柜号</w:t>
            </w:r>
            <w:proofErr w:type="gram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C27FDD6" w14:textId="3D033D9F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5E3CB41" w14:textId="77777777">
        <w:trPr>
          <w:trHeight w:val="363"/>
        </w:trPr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CFC0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采样位置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3E4A5" w14:textId="2FE66474" w:rsidR="009172ED" w:rsidRDefault="006929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Pr="00692958">
              <w:rPr>
                <w:szCs w:val="21"/>
              </w:rPr>
              <w:t>CYWZ</w:t>
            </w:r>
            <w:r>
              <w:rPr>
                <w:szCs w:val="21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77D5D" w14:textId="77777777" w:rsidR="009172ED" w:rsidRDefault="0082733A" w:rsidP="000D52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证号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1015" w14:textId="0EBA6716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194971" w:rsidRPr="00194971">
              <w:rPr>
                <w:rFonts w:ascii="宋体" w:eastAsia="宋体" w:hAnsi="宋体" w:cs="宋体"/>
                <w:color w:val="000000"/>
                <w:sz w:val="20"/>
                <w:szCs w:val="20"/>
              </w:rPr>
              <w:t>YJZH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2D16B" w14:textId="77777777" w:rsidR="009172ED" w:rsidRDefault="008273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采集时间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BCE8" w14:textId="17C570F4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reqTime</w:t>
            </w:r>
            <w:proofErr w:type="spellEnd"/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0F98EAF" w14:textId="77777777">
        <w:trPr>
          <w:trHeight w:val="339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0EF92E38" w14:textId="77777777" w:rsidR="009172ED" w:rsidRDefault="009172ED">
            <w:pPr>
              <w:rPr>
                <w:szCs w:val="21"/>
              </w:rPr>
            </w:pPr>
          </w:p>
          <w:p w14:paraId="086ED744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1F44F2AB" w14:textId="77777777" w:rsidR="009172ED" w:rsidRDefault="009172ED">
            <w:pPr>
              <w:rPr>
                <w:szCs w:val="21"/>
              </w:rPr>
            </w:pPr>
          </w:p>
          <w:p w14:paraId="331E4EF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简称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2CC8CA40" w14:textId="77777777" w:rsidR="009172ED" w:rsidRDefault="009172ED">
            <w:pPr>
              <w:jc w:val="center"/>
              <w:rPr>
                <w:szCs w:val="21"/>
              </w:rPr>
            </w:pPr>
          </w:p>
          <w:p w14:paraId="2E03D5A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6427A6A1" w14:textId="77777777" w:rsidR="009172ED" w:rsidRDefault="009172ED">
            <w:pPr>
              <w:jc w:val="center"/>
              <w:rPr>
                <w:szCs w:val="21"/>
              </w:rPr>
            </w:pPr>
          </w:p>
          <w:p w14:paraId="60305537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941F9F2" w14:textId="77777777" w:rsidR="009172ED" w:rsidRDefault="009172ED">
            <w:pPr>
              <w:jc w:val="center"/>
              <w:rPr>
                <w:szCs w:val="21"/>
              </w:rPr>
            </w:pPr>
          </w:p>
          <w:p w14:paraId="331E8006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参考区间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422281E" w14:textId="77777777" w:rsidR="009172ED" w:rsidRDefault="009172ED">
            <w:pPr>
              <w:rPr>
                <w:szCs w:val="21"/>
              </w:rPr>
            </w:pPr>
          </w:p>
          <w:p w14:paraId="1D69DABF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检验方法</w:t>
            </w:r>
          </w:p>
        </w:tc>
      </w:tr>
      <w:tr w:rsidR="009172ED" w14:paraId="66FDED4C" w14:textId="77777777">
        <w:tc>
          <w:tcPr>
            <w:tcW w:w="64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0E3730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C0371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SARS-CoV-2</w:t>
            </w:r>
          </w:p>
        </w:tc>
        <w:tc>
          <w:tcPr>
            <w:tcW w:w="297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0D91FA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新型冠状病毒核酸检测</w:t>
            </w:r>
          </w:p>
        </w:tc>
        <w:tc>
          <w:tcPr>
            <w:tcW w:w="156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A60C9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1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53E844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5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6670B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荧光</w:t>
            </w:r>
            <w:r>
              <w:rPr>
                <w:rFonts w:hint="eastAsia"/>
                <w:szCs w:val="21"/>
              </w:rPr>
              <w:t>PCR</w:t>
            </w:r>
            <w:r>
              <w:rPr>
                <w:rFonts w:hint="eastAsia"/>
                <w:szCs w:val="21"/>
              </w:rPr>
              <w:t>法</w:t>
            </w:r>
          </w:p>
        </w:tc>
      </w:tr>
      <w:tr w:rsidR="009172ED" w14:paraId="614569BF" w14:textId="77777777">
        <w:tc>
          <w:tcPr>
            <w:tcW w:w="9170" w:type="dxa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68562E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62F75FB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5CDFE04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A96C58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6523CED6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29C2D3F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249831E" w14:textId="77777777" w:rsidR="009172ED" w:rsidRDefault="0082733A">
            <w:pPr>
              <w:tabs>
                <w:tab w:val="left" w:pos="1483"/>
              </w:tabs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037E06F" wp14:editId="4AA9B20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37465</wp:posOffset>
                  </wp:positionV>
                  <wp:extent cx="1473200" cy="1017905"/>
                  <wp:effectExtent l="0" t="0" r="12700" b="10795"/>
                  <wp:wrapNone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37E31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000F2D3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</w:tc>
      </w:tr>
      <w:tr w:rsidR="009172ED" w14:paraId="1665F347" w14:textId="77777777">
        <w:tc>
          <w:tcPr>
            <w:tcW w:w="9170" w:type="dxa"/>
            <w:gridSpan w:val="8"/>
            <w:tcBorders>
              <w:top w:val="single" w:sz="12" w:space="0" w:color="000000"/>
              <w:left w:val="nil"/>
              <w:right w:val="nil"/>
            </w:tcBorders>
          </w:tcPr>
          <w:p w14:paraId="3EF6A007" w14:textId="30CEE825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checkTime</w:t>
            </w:r>
            <w:proofErr w:type="spellEnd"/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报告日期：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proofErr w:type="spellStart"/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reportTime</w:t>
            </w:r>
            <w:proofErr w:type="spellEnd"/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检验者：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钟鑫科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审核者：吕桂兰</w:t>
            </w:r>
          </w:p>
        </w:tc>
      </w:tr>
    </w:tbl>
    <w:p w14:paraId="6032B040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本次检测结果仅对本次样本负责，如有疑问请在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小时内提出！</w:t>
      </w:r>
    </w:p>
    <w:p w14:paraId="13A06FB4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地址：上海市浦东新区天雄路</w:t>
      </w:r>
      <w:r>
        <w:rPr>
          <w:rFonts w:hint="eastAsia"/>
          <w:sz w:val="18"/>
          <w:szCs w:val="18"/>
        </w:rPr>
        <w:t>588</w:t>
      </w:r>
      <w:r>
        <w:rPr>
          <w:rFonts w:hint="eastAsia"/>
          <w:sz w:val="18"/>
          <w:szCs w:val="18"/>
        </w:rPr>
        <w:t>号医学园区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号楼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客服电话：</w:t>
      </w:r>
      <w:r>
        <w:rPr>
          <w:sz w:val="18"/>
          <w:szCs w:val="18"/>
        </w:rPr>
        <w:t>021-53013768</w:t>
      </w:r>
    </w:p>
    <w:p w14:paraId="0CEA07D0" w14:textId="77777777" w:rsidR="009172ED" w:rsidRDefault="009172ED">
      <w:pPr>
        <w:jc w:val="left"/>
        <w:rPr>
          <w:sz w:val="18"/>
          <w:szCs w:val="18"/>
        </w:rPr>
      </w:pPr>
    </w:p>
    <w:sectPr w:rsidR="009172ED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83C63" w14:textId="77777777" w:rsidR="00A07812" w:rsidRDefault="00A07812" w:rsidP="000D52E2">
      <w:r>
        <w:separator/>
      </w:r>
    </w:p>
  </w:endnote>
  <w:endnote w:type="continuationSeparator" w:id="0">
    <w:p w14:paraId="2BE2BDE2" w14:textId="77777777" w:rsidR="00A07812" w:rsidRDefault="00A07812" w:rsidP="000D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90C1" w14:textId="77777777" w:rsidR="00A07812" w:rsidRDefault="00A07812" w:rsidP="000D52E2">
      <w:r>
        <w:separator/>
      </w:r>
    </w:p>
  </w:footnote>
  <w:footnote w:type="continuationSeparator" w:id="0">
    <w:p w14:paraId="63EB0B96" w14:textId="77777777" w:rsidR="00A07812" w:rsidRDefault="00A07812" w:rsidP="000D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0C"/>
    <w:rsid w:val="00027F87"/>
    <w:rsid w:val="000364F3"/>
    <w:rsid w:val="000768CD"/>
    <w:rsid w:val="000D52E2"/>
    <w:rsid w:val="00122448"/>
    <w:rsid w:val="00123D4D"/>
    <w:rsid w:val="00147542"/>
    <w:rsid w:val="00171A50"/>
    <w:rsid w:val="00194971"/>
    <w:rsid w:val="001B4775"/>
    <w:rsid w:val="001C7B15"/>
    <w:rsid w:val="001D4246"/>
    <w:rsid w:val="00222F0B"/>
    <w:rsid w:val="00241954"/>
    <w:rsid w:val="003002B0"/>
    <w:rsid w:val="00425B4C"/>
    <w:rsid w:val="004B4CFC"/>
    <w:rsid w:val="004D21C0"/>
    <w:rsid w:val="004E2251"/>
    <w:rsid w:val="004E4A9C"/>
    <w:rsid w:val="005F0A4B"/>
    <w:rsid w:val="00680DDE"/>
    <w:rsid w:val="00692958"/>
    <w:rsid w:val="0073310C"/>
    <w:rsid w:val="007F3859"/>
    <w:rsid w:val="0082733A"/>
    <w:rsid w:val="00870CF0"/>
    <w:rsid w:val="008A06A1"/>
    <w:rsid w:val="009172ED"/>
    <w:rsid w:val="0092775B"/>
    <w:rsid w:val="00957460"/>
    <w:rsid w:val="009A6BAC"/>
    <w:rsid w:val="00A02CD4"/>
    <w:rsid w:val="00A07812"/>
    <w:rsid w:val="00A563D3"/>
    <w:rsid w:val="00B81472"/>
    <w:rsid w:val="00B92CF8"/>
    <w:rsid w:val="00BE53BC"/>
    <w:rsid w:val="00C06BBD"/>
    <w:rsid w:val="00C3627F"/>
    <w:rsid w:val="00C510D6"/>
    <w:rsid w:val="00C86171"/>
    <w:rsid w:val="00D44478"/>
    <w:rsid w:val="00DB2D4C"/>
    <w:rsid w:val="00E71455"/>
    <w:rsid w:val="00E81991"/>
    <w:rsid w:val="00EC1900"/>
    <w:rsid w:val="01135DDF"/>
    <w:rsid w:val="01E5154F"/>
    <w:rsid w:val="02464404"/>
    <w:rsid w:val="02614A8D"/>
    <w:rsid w:val="0273763A"/>
    <w:rsid w:val="02AB550B"/>
    <w:rsid w:val="02D074E3"/>
    <w:rsid w:val="03ED17BC"/>
    <w:rsid w:val="0497746D"/>
    <w:rsid w:val="0520037F"/>
    <w:rsid w:val="053716DF"/>
    <w:rsid w:val="053B50AB"/>
    <w:rsid w:val="05D2694B"/>
    <w:rsid w:val="06396DD1"/>
    <w:rsid w:val="066A5F66"/>
    <w:rsid w:val="078C2826"/>
    <w:rsid w:val="07C03890"/>
    <w:rsid w:val="07E83B5A"/>
    <w:rsid w:val="085F4375"/>
    <w:rsid w:val="096E4338"/>
    <w:rsid w:val="09781DF3"/>
    <w:rsid w:val="09860B6B"/>
    <w:rsid w:val="0A28433E"/>
    <w:rsid w:val="0AA812A0"/>
    <w:rsid w:val="0AB74AF9"/>
    <w:rsid w:val="0BB72ADB"/>
    <w:rsid w:val="0C6847B0"/>
    <w:rsid w:val="0CA306EC"/>
    <w:rsid w:val="0D9A42D1"/>
    <w:rsid w:val="0DBF3A55"/>
    <w:rsid w:val="0E27636A"/>
    <w:rsid w:val="0F145F0C"/>
    <w:rsid w:val="100716D9"/>
    <w:rsid w:val="10776513"/>
    <w:rsid w:val="10D60C6C"/>
    <w:rsid w:val="133F54C0"/>
    <w:rsid w:val="13BB4993"/>
    <w:rsid w:val="142E015E"/>
    <w:rsid w:val="14C26A2C"/>
    <w:rsid w:val="15CB6170"/>
    <w:rsid w:val="15EE4974"/>
    <w:rsid w:val="16A4638F"/>
    <w:rsid w:val="1743530D"/>
    <w:rsid w:val="17897C77"/>
    <w:rsid w:val="178B0643"/>
    <w:rsid w:val="18604050"/>
    <w:rsid w:val="188F6CAE"/>
    <w:rsid w:val="18AF684A"/>
    <w:rsid w:val="18DC2DAB"/>
    <w:rsid w:val="190E086D"/>
    <w:rsid w:val="19B503C8"/>
    <w:rsid w:val="1A212900"/>
    <w:rsid w:val="1B4C6117"/>
    <w:rsid w:val="1BA6685E"/>
    <w:rsid w:val="1BD04797"/>
    <w:rsid w:val="1BD04D4F"/>
    <w:rsid w:val="1BDB38D5"/>
    <w:rsid w:val="1C274D68"/>
    <w:rsid w:val="1C910327"/>
    <w:rsid w:val="1D262A77"/>
    <w:rsid w:val="1E2A6722"/>
    <w:rsid w:val="1ED515C8"/>
    <w:rsid w:val="1FC01568"/>
    <w:rsid w:val="20634651"/>
    <w:rsid w:val="20711726"/>
    <w:rsid w:val="21182316"/>
    <w:rsid w:val="217A7942"/>
    <w:rsid w:val="21F23923"/>
    <w:rsid w:val="21FA2381"/>
    <w:rsid w:val="22024546"/>
    <w:rsid w:val="224A23D0"/>
    <w:rsid w:val="22C5120B"/>
    <w:rsid w:val="23183104"/>
    <w:rsid w:val="23845831"/>
    <w:rsid w:val="23892394"/>
    <w:rsid w:val="23F22C0B"/>
    <w:rsid w:val="244D35E7"/>
    <w:rsid w:val="244F15BD"/>
    <w:rsid w:val="25020892"/>
    <w:rsid w:val="25455E4E"/>
    <w:rsid w:val="25487648"/>
    <w:rsid w:val="25B10CC0"/>
    <w:rsid w:val="25BA095D"/>
    <w:rsid w:val="25E30051"/>
    <w:rsid w:val="25F303D6"/>
    <w:rsid w:val="261D06C2"/>
    <w:rsid w:val="263064CA"/>
    <w:rsid w:val="2650711E"/>
    <w:rsid w:val="27360958"/>
    <w:rsid w:val="27702CFF"/>
    <w:rsid w:val="277701C5"/>
    <w:rsid w:val="278209F4"/>
    <w:rsid w:val="27B50858"/>
    <w:rsid w:val="27CF25B5"/>
    <w:rsid w:val="29475425"/>
    <w:rsid w:val="29937E3D"/>
    <w:rsid w:val="2A107578"/>
    <w:rsid w:val="2BE40F90"/>
    <w:rsid w:val="2BE5363B"/>
    <w:rsid w:val="2C9E5D36"/>
    <w:rsid w:val="2CB66873"/>
    <w:rsid w:val="2D6A00B9"/>
    <w:rsid w:val="2E83712E"/>
    <w:rsid w:val="2EA756E1"/>
    <w:rsid w:val="2ECD41FC"/>
    <w:rsid w:val="2ED91DAE"/>
    <w:rsid w:val="2EDA72B2"/>
    <w:rsid w:val="2FA77F94"/>
    <w:rsid w:val="30795C0F"/>
    <w:rsid w:val="30A30F0C"/>
    <w:rsid w:val="31255408"/>
    <w:rsid w:val="316D0527"/>
    <w:rsid w:val="31822442"/>
    <w:rsid w:val="323E3C84"/>
    <w:rsid w:val="32B17B5C"/>
    <w:rsid w:val="32E26832"/>
    <w:rsid w:val="33437127"/>
    <w:rsid w:val="335E64F6"/>
    <w:rsid w:val="33BD76BF"/>
    <w:rsid w:val="348718CC"/>
    <w:rsid w:val="34BA2D2A"/>
    <w:rsid w:val="352E0DE7"/>
    <w:rsid w:val="359D457E"/>
    <w:rsid w:val="35B00FFC"/>
    <w:rsid w:val="35B539D8"/>
    <w:rsid w:val="35EE4C12"/>
    <w:rsid w:val="36885982"/>
    <w:rsid w:val="36D62C47"/>
    <w:rsid w:val="370D35FB"/>
    <w:rsid w:val="373A75AD"/>
    <w:rsid w:val="37AF06B0"/>
    <w:rsid w:val="37E84737"/>
    <w:rsid w:val="38583587"/>
    <w:rsid w:val="388D4CEB"/>
    <w:rsid w:val="3892258B"/>
    <w:rsid w:val="38C653DE"/>
    <w:rsid w:val="38E60926"/>
    <w:rsid w:val="38FB65D0"/>
    <w:rsid w:val="3910463E"/>
    <w:rsid w:val="3995696D"/>
    <w:rsid w:val="39B33AD2"/>
    <w:rsid w:val="3A682430"/>
    <w:rsid w:val="3B1616B9"/>
    <w:rsid w:val="3B7E6F0E"/>
    <w:rsid w:val="3B881AB2"/>
    <w:rsid w:val="3BAC4BE1"/>
    <w:rsid w:val="3BDA3226"/>
    <w:rsid w:val="3C0F664C"/>
    <w:rsid w:val="3CCA09C9"/>
    <w:rsid w:val="3D221177"/>
    <w:rsid w:val="3D754146"/>
    <w:rsid w:val="3D8268C5"/>
    <w:rsid w:val="3E0D59CB"/>
    <w:rsid w:val="3E3D0BE0"/>
    <w:rsid w:val="3F4420A9"/>
    <w:rsid w:val="3FC30A1E"/>
    <w:rsid w:val="3FF36AE1"/>
    <w:rsid w:val="40386AAA"/>
    <w:rsid w:val="407E175C"/>
    <w:rsid w:val="40EA2D98"/>
    <w:rsid w:val="412600C4"/>
    <w:rsid w:val="41326B41"/>
    <w:rsid w:val="41BB459C"/>
    <w:rsid w:val="42EC302B"/>
    <w:rsid w:val="43185545"/>
    <w:rsid w:val="43380611"/>
    <w:rsid w:val="438840F2"/>
    <w:rsid w:val="43D2446C"/>
    <w:rsid w:val="44846FE8"/>
    <w:rsid w:val="467606A8"/>
    <w:rsid w:val="468C0D49"/>
    <w:rsid w:val="486E2F4A"/>
    <w:rsid w:val="48846EB1"/>
    <w:rsid w:val="48B768E4"/>
    <w:rsid w:val="4ADB60F8"/>
    <w:rsid w:val="4B9E454A"/>
    <w:rsid w:val="4BD256B7"/>
    <w:rsid w:val="4C2715A0"/>
    <w:rsid w:val="4C98486A"/>
    <w:rsid w:val="4CE20960"/>
    <w:rsid w:val="4D923FF7"/>
    <w:rsid w:val="4DFD5BCA"/>
    <w:rsid w:val="4E3A601D"/>
    <w:rsid w:val="4EAB1ED7"/>
    <w:rsid w:val="4EBC18D3"/>
    <w:rsid w:val="4EBC6394"/>
    <w:rsid w:val="4EBF74A9"/>
    <w:rsid w:val="4F9721FD"/>
    <w:rsid w:val="4FDA2626"/>
    <w:rsid w:val="502E51D9"/>
    <w:rsid w:val="50E903DA"/>
    <w:rsid w:val="514D605A"/>
    <w:rsid w:val="51AB6DB2"/>
    <w:rsid w:val="51D868B2"/>
    <w:rsid w:val="51F22C37"/>
    <w:rsid w:val="523955B5"/>
    <w:rsid w:val="525F1A08"/>
    <w:rsid w:val="52C80413"/>
    <w:rsid w:val="53180B3C"/>
    <w:rsid w:val="5325504F"/>
    <w:rsid w:val="532E7FB2"/>
    <w:rsid w:val="53E50BB2"/>
    <w:rsid w:val="545852F0"/>
    <w:rsid w:val="549E1A22"/>
    <w:rsid w:val="550758FD"/>
    <w:rsid w:val="5512329D"/>
    <w:rsid w:val="55D80C5B"/>
    <w:rsid w:val="56D553B0"/>
    <w:rsid w:val="574A3166"/>
    <w:rsid w:val="578F464C"/>
    <w:rsid w:val="58151E27"/>
    <w:rsid w:val="583D3EF7"/>
    <w:rsid w:val="58CC10E3"/>
    <w:rsid w:val="58DB5C0C"/>
    <w:rsid w:val="58F07DE9"/>
    <w:rsid w:val="58F72E6F"/>
    <w:rsid w:val="59691103"/>
    <w:rsid w:val="598B1BB2"/>
    <w:rsid w:val="59FD40F6"/>
    <w:rsid w:val="5A140B3E"/>
    <w:rsid w:val="5A6B781B"/>
    <w:rsid w:val="5AB46980"/>
    <w:rsid w:val="5ADB465E"/>
    <w:rsid w:val="5B53697D"/>
    <w:rsid w:val="5D0E7BD1"/>
    <w:rsid w:val="5D423F71"/>
    <w:rsid w:val="5D6B40BA"/>
    <w:rsid w:val="5E3C6445"/>
    <w:rsid w:val="5E841F10"/>
    <w:rsid w:val="5F7573BE"/>
    <w:rsid w:val="602B37A6"/>
    <w:rsid w:val="60890054"/>
    <w:rsid w:val="60FA250C"/>
    <w:rsid w:val="612472CF"/>
    <w:rsid w:val="61D4600B"/>
    <w:rsid w:val="62675FFA"/>
    <w:rsid w:val="628B2577"/>
    <w:rsid w:val="62BB3746"/>
    <w:rsid w:val="63756E55"/>
    <w:rsid w:val="63BC0021"/>
    <w:rsid w:val="63C713C7"/>
    <w:rsid w:val="63D362D8"/>
    <w:rsid w:val="64253AE5"/>
    <w:rsid w:val="6459403A"/>
    <w:rsid w:val="6506289D"/>
    <w:rsid w:val="658751C9"/>
    <w:rsid w:val="659A48C3"/>
    <w:rsid w:val="65B06114"/>
    <w:rsid w:val="65C67A2C"/>
    <w:rsid w:val="665D276E"/>
    <w:rsid w:val="66AE100C"/>
    <w:rsid w:val="66C77DCF"/>
    <w:rsid w:val="686A400A"/>
    <w:rsid w:val="68B56123"/>
    <w:rsid w:val="698A56ED"/>
    <w:rsid w:val="69E254FF"/>
    <w:rsid w:val="6AB43F10"/>
    <w:rsid w:val="6B3762D1"/>
    <w:rsid w:val="6B432CF9"/>
    <w:rsid w:val="6B732CFD"/>
    <w:rsid w:val="6B832A94"/>
    <w:rsid w:val="6BCD189D"/>
    <w:rsid w:val="6BEC09E6"/>
    <w:rsid w:val="6C993456"/>
    <w:rsid w:val="6CA63E63"/>
    <w:rsid w:val="6D485808"/>
    <w:rsid w:val="6D6B3AF1"/>
    <w:rsid w:val="6D702A90"/>
    <w:rsid w:val="6E050F18"/>
    <w:rsid w:val="6E3071B1"/>
    <w:rsid w:val="6E6E7766"/>
    <w:rsid w:val="6E790CE8"/>
    <w:rsid w:val="6F0F45D6"/>
    <w:rsid w:val="6F682CCF"/>
    <w:rsid w:val="6F9453EA"/>
    <w:rsid w:val="700F6ED7"/>
    <w:rsid w:val="70130EB6"/>
    <w:rsid w:val="703B47A4"/>
    <w:rsid w:val="70531FF5"/>
    <w:rsid w:val="70706B5C"/>
    <w:rsid w:val="70A32092"/>
    <w:rsid w:val="712E559F"/>
    <w:rsid w:val="71D96A58"/>
    <w:rsid w:val="721C0634"/>
    <w:rsid w:val="7238417B"/>
    <w:rsid w:val="72412400"/>
    <w:rsid w:val="724373E0"/>
    <w:rsid w:val="73464290"/>
    <w:rsid w:val="74530DB3"/>
    <w:rsid w:val="75062943"/>
    <w:rsid w:val="75880B73"/>
    <w:rsid w:val="75A05DF7"/>
    <w:rsid w:val="75DF2665"/>
    <w:rsid w:val="760C1BEF"/>
    <w:rsid w:val="7728008A"/>
    <w:rsid w:val="78B50BC8"/>
    <w:rsid w:val="78F55BC7"/>
    <w:rsid w:val="78F9071F"/>
    <w:rsid w:val="7A193316"/>
    <w:rsid w:val="7A2C3E51"/>
    <w:rsid w:val="7A8C0B3C"/>
    <w:rsid w:val="7AA432BC"/>
    <w:rsid w:val="7AAE0DF6"/>
    <w:rsid w:val="7AD32001"/>
    <w:rsid w:val="7B911C12"/>
    <w:rsid w:val="7C08133E"/>
    <w:rsid w:val="7C3A6CF2"/>
    <w:rsid w:val="7CA0788A"/>
    <w:rsid w:val="7CB84D12"/>
    <w:rsid w:val="7CB86FAC"/>
    <w:rsid w:val="7D1422DE"/>
    <w:rsid w:val="7D451E21"/>
    <w:rsid w:val="7D4D6ABD"/>
    <w:rsid w:val="7E622813"/>
    <w:rsid w:val="7EC96C50"/>
    <w:rsid w:val="7F3B6419"/>
    <w:rsid w:val="7F443FA6"/>
    <w:rsid w:val="7F887F87"/>
    <w:rsid w:val="7F9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0D8B2"/>
  <w15:docId w15:val="{F3851284-8F5C-4E81-B7F3-1800D2C8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Pr>
      <w:rFonts w:ascii="Times New Roman" w:hAnsi="Times New Roman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1\py_tools\office\templeteTrad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templeteTrade.dotx</Template>
  <TotalTime>37</TotalTime>
  <Pages>1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limeng</dc:creator>
  <cp:lastModifiedBy>李梦</cp:lastModifiedBy>
  <cp:revision>13</cp:revision>
  <cp:lastPrinted>2020-08-10T13:03:00Z</cp:lastPrinted>
  <dcterms:created xsi:type="dcterms:W3CDTF">2021-01-11T13:58:00Z</dcterms:created>
  <dcterms:modified xsi:type="dcterms:W3CDTF">2021-01-12T09:52:00Z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